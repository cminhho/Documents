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7636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“==”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“===”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? 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064EBB" w:rsidRPr="008D2196" w:rsidRDefault="00064EBB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54168F">
      <w:pPr>
        <w:pStyle w:val="DefaultStyle"/>
        <w:ind w:left="720"/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“undefined”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“null”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?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064EBB" w:rsidRPr="008D2196" w:rsidRDefault="00064EBB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364077" w:rsidRPr="008D2196" w:rsidRDefault="00694920" w:rsidP="00364077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4077"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364077" w:rsidRPr="008D2196">
        <w:rPr>
          <w:rFonts w:ascii="Times New Roman" w:hAnsi="Times New Roman" w:cs="Times New Roman"/>
          <w:sz w:val="26"/>
          <w:szCs w:val="26"/>
        </w:rPr>
        <w:t>:</w:t>
      </w:r>
    </w:p>
    <w:p w:rsidR="00A357F4" w:rsidRPr="008D2196" w:rsidRDefault="00A357F4" w:rsidP="00A357F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pPr w:leftFromText="180" w:rightFromText="180" w:vertAnchor="text" w:tblpXSpec="center" w:tblpY="1"/>
        <w:tblW w:w="0" w:type="auto"/>
        <w:tblLook w:val="04A0" w:firstRow="1" w:lastRow="0" w:firstColumn="1" w:lastColumn="0" w:noHBand="0" w:noVBand="1"/>
      </w:tblPr>
      <w:tblGrid>
        <w:gridCol w:w="3528"/>
        <w:gridCol w:w="5717"/>
      </w:tblGrid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null </w:t>
            </w:r>
            <w:r w:rsidR="00364077" w:rsidRPr="002B7CAE">
              <w:rPr>
                <w:rFonts w:ascii="Times New Roman" w:hAnsi="Times New Roman" w:cs="Times New Roman"/>
              </w:rPr>
              <w:t>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null;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null </w:t>
            </w:r>
            <w:r w:rsidR="00364077" w:rsidRPr="002B7CAE">
              <w:rPr>
                <w:rFonts w:ascii="Times New Roman" w:hAnsi="Times New Roman" w:cs="Times New Roman"/>
              </w:rPr>
              <w:t>===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null;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null </w:t>
            </w:r>
            <w:r w:rsidR="00364077" w:rsidRPr="002B7CAE">
              <w:rPr>
                <w:rFonts w:ascii="Times New Roman" w:hAnsi="Times New Roman" w:cs="Times New Roman"/>
              </w:rPr>
              <w:t>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undefined;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E04358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null </w:t>
            </w:r>
            <w:r w:rsidR="00364077" w:rsidRPr="002B7CAE">
              <w:rPr>
                <w:rFonts w:ascii="Times New Roman" w:hAnsi="Times New Roman" w:cs="Times New Roman"/>
              </w:rPr>
              <w:t>===</w:t>
            </w:r>
            <w:r w:rsidRPr="002B7CAE">
              <w:rPr>
                <w:rFonts w:ascii="Times New Roman" w:hAnsi="Times New Roman" w:cs="Times New Roman"/>
              </w:rPr>
              <w:t xml:space="preserve"> </w:t>
            </w:r>
            <w:r w:rsidR="00364077" w:rsidRPr="002B7CAE">
              <w:rPr>
                <w:rFonts w:ascii="Times New Roman" w:hAnsi="Times New Roman" w:cs="Times New Roman"/>
              </w:rPr>
              <w:t>undefined;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'' == '0';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0 == '' 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0 == '0';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-0 === +0;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'false';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'0';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c>
          <w:tcPr>
            <w:tcW w:w="3528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false == undefined;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  <w:tr w:rsidR="00364077" w:rsidRPr="008D2196" w:rsidTr="0086055D">
        <w:trPr>
          <w:trHeight w:val="378"/>
        </w:trPr>
        <w:tc>
          <w:tcPr>
            <w:tcW w:w="3528" w:type="dxa"/>
          </w:tcPr>
          <w:p w:rsidR="00364077" w:rsidRPr="002B7CAE" w:rsidRDefault="00364077" w:rsidP="0086055D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NaN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== Nan;</w:t>
            </w:r>
          </w:p>
        </w:tc>
        <w:tc>
          <w:tcPr>
            <w:tcW w:w="5717" w:type="dxa"/>
          </w:tcPr>
          <w:p w:rsidR="00364077" w:rsidRPr="002B7CAE" w:rsidRDefault="00364077" w:rsidP="00164E2B">
            <w:pPr>
              <w:pStyle w:val="DefaultStyle"/>
              <w:rPr>
                <w:rFonts w:ascii="Times New Roman" w:hAnsi="Times New Roman" w:cs="Times New Roman"/>
              </w:rPr>
            </w:pPr>
          </w:p>
        </w:tc>
      </w:tr>
    </w:tbl>
    <w:p w:rsidR="00694920" w:rsidRPr="008D2196" w:rsidRDefault="00694920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364077" w:rsidRPr="008D2196" w:rsidRDefault="00364077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A357F4" w:rsidRDefault="00A357F4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064EBB" w:rsidRPr="008D2196" w:rsidRDefault="00064EBB" w:rsidP="00951207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8D715E" w:rsidRPr="008D2196" w:rsidRDefault="008D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Cho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E04358" w:rsidRPr="008D2196" w:rsidRDefault="00E04358" w:rsidP="00E0435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08"/>
        <w:gridCol w:w="4500"/>
      </w:tblGrid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~~3.14</w:t>
            </w:r>
            <w:r w:rsidR="00064EBB">
              <w:rPr>
                <w:rFonts w:ascii="Times New Roman" w:hAnsi="Times New Roman" w:cs="Times New Roman"/>
              </w:rPr>
              <w:t xml:space="preserve"> + ~3.14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8A5862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parseInt</w:t>
            </w:r>
            <w:proofErr w:type="spellEnd"/>
            <w:r>
              <w:rPr>
                <w:rFonts w:ascii="Times New Roman" w:hAnsi="Times New Roman" w:cs="Times New Roman"/>
              </w:rPr>
              <w:t>(“0xA”</w:t>
            </w:r>
            <w:r w:rsidR="00E04358" w:rsidRPr="002B7C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A58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parseFloat</w:t>
            </w:r>
            <w:proofErr w:type="spellEnd"/>
            <w:r w:rsidRPr="002B7CAE">
              <w:rPr>
                <w:rFonts w:ascii="Times New Roman" w:hAnsi="Times New Roman" w:cs="Times New Roman"/>
              </w:rPr>
              <w:t>(</w:t>
            </w:r>
            <w:r w:rsidR="008A5862">
              <w:rPr>
                <w:rFonts w:ascii="Times New Roman" w:hAnsi="Times New Roman" w:cs="Times New Roman"/>
              </w:rPr>
              <w:t>“</w:t>
            </w:r>
            <w:r w:rsidRPr="002B7CAE">
              <w:rPr>
                <w:rFonts w:ascii="Times New Roman" w:hAnsi="Times New Roman" w:cs="Times New Roman"/>
              </w:rPr>
              <w:t>1234interview</w:t>
            </w:r>
            <w:r w:rsidR="008A5862">
              <w:rPr>
                <w:rFonts w:ascii="Times New Roman" w:hAnsi="Times New Roman" w:cs="Times New Roman"/>
              </w:rPr>
              <w:t>”</w:t>
            </w:r>
            <w:r w:rsidRPr="002B7CAE">
              <w:rPr>
                <w:rFonts w:ascii="Times New Roman" w:hAnsi="Times New Roman" w:cs="Times New Roman"/>
              </w:rPr>
              <w:t>)</w:t>
            </w:r>
            <w:r w:rsidRPr="002B7CAE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39120B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1+ </w:t>
            </w:r>
            <w:r w:rsidR="00E04358" w:rsidRPr="002B7CAE">
              <w:rPr>
                <w:rFonts w:ascii="Times New Roman" w:hAnsi="Times New Roman" w:cs="Times New Roman"/>
              </w:rPr>
              <w:t>Boolean(null)</w:t>
            </w:r>
            <w:r>
              <w:rPr>
                <w:rFonts w:ascii="Times New Roman" w:hAnsi="Times New Roman" w:cs="Times New Roman"/>
              </w:rPr>
              <w:t xml:space="preserve"> + function(){}</w:t>
            </w:r>
            <w:r w:rsidR="00E04358" w:rsidRPr="002B7CAE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!!/foo/</w:t>
            </w:r>
            <w:r w:rsidR="00787249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787249">
              <w:rPr>
                <w:rFonts w:ascii="Times New Roman" w:hAnsi="Times New Roman" w:cs="Times New Roman"/>
              </w:rPr>
              <w:t xml:space="preserve">+ </w:t>
            </w:r>
            <w:r w:rsidR="00787249" w:rsidRPr="002B7CAE">
              <w:rPr>
                <w:rFonts w:ascii="Times New Roman" w:hAnsi="Times New Roman" w:cs="Times New Roman"/>
              </w:rPr>
              <w:t>!!</w:t>
            </w:r>
            <w:proofErr w:type="gramEnd"/>
            <w:r w:rsidR="00787249" w:rsidRPr="002B7CAE">
              <w:rPr>
                <w:rFonts w:ascii="Times New Roman" w:hAnsi="Times New Roman" w:cs="Times New Roman"/>
              </w:rPr>
              <w:t>undefined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!!function(){}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8A5862" w:rsidP="008A58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Boolean(“</w:t>
            </w:r>
            <w:r w:rsidR="00E04358" w:rsidRPr="002B7CAE">
              <w:rPr>
                <w:rFonts w:ascii="Times New Roman" w:hAnsi="Times New Roman" w:cs="Times New Roman"/>
              </w:rPr>
              <w:t>true</w:t>
            </w:r>
            <w:r>
              <w:rPr>
                <w:rFonts w:ascii="Times New Roman" w:hAnsi="Times New Roman" w:cs="Times New Roman"/>
              </w:rPr>
              <w:t>”</w:t>
            </w:r>
            <w:r w:rsidR="00E04358" w:rsidRPr="002B7CAE">
              <w:rPr>
                <w:rFonts w:ascii="Times New Roman" w:hAnsi="Times New Roman" w:cs="Times New Roman"/>
              </w:rPr>
              <w:t>) === true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E04358" w:rsidRPr="008D2196" w:rsidTr="00C61D1A">
        <w:tc>
          <w:tcPr>
            <w:tcW w:w="4608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new Boolea</w:t>
            </w:r>
            <w:r w:rsidR="008A5862">
              <w:rPr>
                <w:rFonts w:ascii="Times New Roman" w:hAnsi="Times New Roman" w:cs="Times New Roman"/>
              </w:rPr>
              <w:t>n(“true”</w:t>
            </w:r>
            <w:r w:rsidRPr="002B7CAE">
              <w:rPr>
                <w:rFonts w:ascii="Times New Roman" w:hAnsi="Times New Roman" w:cs="Times New Roman"/>
              </w:rPr>
              <w:t>) === true</w:t>
            </w:r>
          </w:p>
        </w:tc>
        <w:tc>
          <w:tcPr>
            <w:tcW w:w="4500" w:type="dxa"/>
          </w:tcPr>
          <w:p w:rsidR="00E04358" w:rsidRPr="002B7CAE" w:rsidRDefault="00E04358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5564D" w:rsidRPr="008D2196" w:rsidTr="00C61D1A">
        <w:tc>
          <w:tcPr>
            <w:tcW w:w="4608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 &amp;&amp; “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</w:t>
            </w:r>
            <w:r>
              <w:rPr>
                <w:rFonts w:ascii="Times New Roman" w:hAnsi="Times New Roman" w:cs="Times New Roman"/>
              </w:rPr>
              <w:t>a</w:t>
            </w:r>
            <w:proofErr w:type="spellEnd"/>
            <w:r>
              <w:rPr>
                <w:rFonts w:ascii="Times New Roman" w:hAnsi="Times New Roman" w:cs="Times New Roman"/>
              </w:rPr>
              <w:t>” &amp;&amp; “” &amp;&amp; 4 &amp;&amp; “</w:t>
            </w:r>
            <w:proofErr w:type="spellStart"/>
            <w:r>
              <w:rPr>
                <w:rFonts w:ascii="Times New Roman" w:hAnsi="Times New Roman" w:cs="Times New Roman"/>
              </w:rPr>
              <w:t>tma</w:t>
            </w:r>
            <w:proofErr w:type="spellEnd"/>
            <w:r>
              <w:rPr>
                <w:rFonts w:ascii="Times New Roman" w:hAnsi="Times New Roman" w:cs="Times New Roman"/>
              </w:rPr>
              <w:t>” &amp;&amp; true;</w:t>
            </w:r>
          </w:p>
        </w:tc>
        <w:tc>
          <w:tcPr>
            <w:tcW w:w="4500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15564D" w:rsidRPr="008D2196" w:rsidTr="00C61D1A">
        <w:trPr>
          <w:trHeight w:val="233"/>
        </w:trPr>
        <w:tc>
          <w:tcPr>
            <w:tcW w:w="4608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 || 0 || “”</w:t>
            </w:r>
            <w:r w:rsidRPr="002B7CAE">
              <w:rPr>
                <w:rFonts w:ascii="Times New Roman" w:hAnsi="Times New Roman" w:cs="Times New Roman"/>
              </w:rPr>
              <w:t xml:space="preserve"> || 4 || </w:t>
            </w:r>
            <w:r>
              <w:rPr>
                <w:rFonts w:ascii="Times New Roman" w:hAnsi="Times New Roman" w:cs="Times New Roman"/>
              </w:rPr>
              <w:t>“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</w:t>
            </w:r>
            <w:proofErr w:type="spellEnd"/>
            <w:r>
              <w:rPr>
                <w:rFonts w:ascii="Times New Roman" w:hAnsi="Times New Roman" w:cs="Times New Roman"/>
              </w:rPr>
              <w:t>”</w:t>
            </w:r>
            <w:r w:rsidRPr="002B7CAE">
              <w:rPr>
                <w:rFonts w:ascii="Times New Roman" w:hAnsi="Times New Roman" w:cs="Times New Roman"/>
              </w:rPr>
              <w:t xml:space="preserve"> || true</w:t>
            </w:r>
          </w:p>
        </w:tc>
        <w:tc>
          <w:tcPr>
            <w:tcW w:w="4500" w:type="dxa"/>
          </w:tcPr>
          <w:p w:rsidR="0015564D" w:rsidRPr="002B7CAE" w:rsidRDefault="0015564D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rPr>
          <w:trHeight w:val="737"/>
        </w:trPr>
        <w:tc>
          <w:tcPr>
            <w:tcW w:w="9108" w:type="dxa"/>
            <w:gridSpan w:val="2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7CAE">
              <w:rPr>
                <w:rFonts w:ascii="Times New Roman" w:hAnsi="Times New Roman" w:cs="Times New Roman"/>
              </w:rPr>
              <w:t>iNumber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 5;</w:t>
            </w:r>
          </w:p>
          <w:p w:rsidR="00CD45BC" w:rsidRPr="002B7CAE" w:rsidRDefault="008A5862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iNumber.test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“test”</w:t>
            </w:r>
            <w:r w:rsidR="00CD45BC" w:rsidRPr="002B7CAE">
              <w:rPr>
                <w:rFonts w:ascii="Times New Roman" w:hAnsi="Times New Roman" w:cs="Times New Roman"/>
              </w:rPr>
              <w:t>;</w:t>
            </w:r>
          </w:p>
        </w:tc>
      </w:tr>
      <w:tr w:rsidR="00CD45BC" w:rsidRPr="008D2196" w:rsidTr="00C61D1A"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iNumber.test</w:t>
            </w:r>
            <w:proofErr w:type="spellEnd"/>
            <w:r w:rsidRPr="002B7CA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rPr>
          <w:trHeight w:val="1385"/>
        </w:trPr>
        <w:tc>
          <w:tcPr>
            <w:tcW w:w="9108" w:type="dxa"/>
            <w:gridSpan w:val="2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Company = function(){};</w:t>
            </w:r>
          </w:p>
          <w:p w:rsidR="00CD45BC" w:rsidRPr="002B7CAE" w:rsidRDefault="007D0987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Company.prototype.type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= “software outsourcing”</w:t>
            </w:r>
            <w:r w:rsidR="00CD45BC" w:rsidRPr="002B7CAE">
              <w:rPr>
                <w:rFonts w:ascii="Times New Roman" w:hAnsi="Times New Roman" w:cs="Times New Roman"/>
              </w:rPr>
              <w:t xml:space="preserve">; 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= new Company(); </w:t>
            </w:r>
          </w:p>
        </w:tc>
      </w:tr>
      <w:tr w:rsidR="00CD45BC" w:rsidRPr="008D2196" w:rsidTr="00C61D1A">
        <w:trPr>
          <w:trHeight w:val="1268"/>
        </w:trPr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);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delete 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</w:t>
            </w:r>
            <w:proofErr w:type="spellStart"/>
            <w:r w:rsidRPr="002B7CAE">
              <w:rPr>
                <w:rFonts w:ascii="Times New Roman" w:hAnsi="Times New Roman" w:cs="Times New Roman"/>
              </w:rPr>
              <w:t>tma.type</w:t>
            </w:r>
            <w:proofErr w:type="spellEnd"/>
            <w:r w:rsidRPr="002B7CAE">
              <w:rPr>
                <w:rFonts w:ascii="Times New Roman" w:hAnsi="Times New Roman" w:cs="Times New Roman"/>
              </w:rPr>
              <w:t>);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c>
          <w:tcPr>
            <w:tcW w:w="9108" w:type="dxa"/>
            <w:gridSpan w:val="2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myArray1 = [];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 xml:space="preserve">myArray1.length = 3; 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myArray2 = [1,2,3,4,5,6,7,8,9]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myArray2.length = 1;</w:t>
            </w:r>
          </w:p>
        </w:tc>
      </w:tr>
      <w:tr w:rsidR="00CD45BC" w:rsidRPr="008D2196" w:rsidTr="00C61D1A"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console.log(myArray1); console.log(myArray2);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CD45BC" w:rsidRPr="008D2196" w:rsidTr="00C61D1A">
        <w:tc>
          <w:tcPr>
            <w:tcW w:w="9108" w:type="dxa"/>
            <w:gridSpan w:val="2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2B7CAE">
              <w:rPr>
                <w:rFonts w:ascii="Times New Roman" w:hAnsi="Times New Roman" w:cs="Times New Roman"/>
              </w:rPr>
              <w:t>var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team = '</w:t>
            </w:r>
            <w:proofErr w:type="spellStart"/>
            <w:r w:rsidRPr="002B7CAE">
              <w:rPr>
                <w:rFonts w:ascii="Times New Roman" w:hAnsi="Times New Roman" w:cs="Times New Roman"/>
              </w:rPr>
              <w:t>Axs</w:t>
            </w:r>
            <w:proofErr w:type="spellEnd"/>
            <w:r w:rsidRPr="002B7CAE">
              <w:rPr>
                <w:rFonts w:ascii="Times New Roman" w:hAnsi="Times New Roman" w:cs="Times New Roman"/>
              </w:rPr>
              <w:t xml:space="preserve"> Modeling';</w:t>
            </w:r>
          </w:p>
        </w:tc>
      </w:tr>
      <w:tr w:rsidR="00CD45BC" w:rsidRPr="008D2196" w:rsidTr="00C61D1A">
        <w:tc>
          <w:tcPr>
            <w:tcW w:w="4608" w:type="dxa"/>
          </w:tcPr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console.log(company[0]);</w:t>
            </w:r>
          </w:p>
          <w:p w:rsidR="00CD45BC" w:rsidRPr="002B7CAE" w:rsidRDefault="00CD45BC" w:rsidP="00CD45BC">
            <w:pPr>
              <w:pStyle w:val="DefaultStyle"/>
              <w:rPr>
                <w:rFonts w:ascii="Times New Roman" w:hAnsi="Times New Roman" w:cs="Times New Roman"/>
              </w:rPr>
            </w:pPr>
            <w:r w:rsidRPr="002B7CAE">
              <w:rPr>
                <w:rFonts w:ascii="Times New Roman" w:hAnsi="Times New Roman" w:cs="Times New Roman"/>
              </w:rPr>
              <w:t>console.log(console['length']);</w:t>
            </w:r>
          </w:p>
        </w:tc>
        <w:tc>
          <w:tcPr>
            <w:tcW w:w="4500" w:type="dxa"/>
          </w:tcPr>
          <w:p w:rsidR="00CD45BC" w:rsidRPr="002B7CAE" w:rsidRDefault="00CD45BC" w:rsidP="008D715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3049CF" w:rsidRPr="008D2196" w:rsidRDefault="003049CF" w:rsidP="00CD45BC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6D39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lastRenderedPageBreak/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đọan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1 event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onclick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onload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...</w:t>
      </w:r>
      <w:proofErr w:type="gramStart"/>
      <w:r w:rsidRPr="008D2196">
        <w:rPr>
          <w:rFonts w:ascii="Times New Roman" w:hAnsi="Times New Roman" w:cs="Times New Roman"/>
          <w:sz w:val="26"/>
          <w:szCs w:val="26"/>
        </w:rPr>
        <w:t xml:space="preserve">) 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trong</w:t>
      </w:r>
      <w:proofErr w:type="spellEnd"/>
      <w:proofErr w:type="gram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.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Pr="008D2196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3049CF" w:rsidRDefault="003049CF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Default="009C5B0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Default="009C5B0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Default="009C5B0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Default="009C5B0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Default="009C5B0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Pr="008D2196" w:rsidRDefault="009C5B0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Pr="00885DD4" w:rsidRDefault="003049CF" w:rsidP="003049CF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Strict mode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trong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là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885DD4" w:rsidRDefault="00885DD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885DD4" w:rsidRDefault="00885DD4" w:rsidP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3049CF" w:rsidRDefault="003049CF" w:rsidP="003049CF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A47678" w:rsidRPr="00A47678" w:rsidRDefault="00A47678" w:rsidP="00A4767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JQuery</w:t>
      </w:r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A47678" w:rsidRPr="00A47678" w:rsidRDefault="00A47678" w:rsidP="00A4767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What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is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A47678" w:rsidRPr="00A47678" w:rsidRDefault="00A47678" w:rsidP="00A4767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query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all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elements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with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an ID = ‘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A47678" w:rsidRPr="00A47678" w:rsidRDefault="00A47678" w:rsidP="00A4767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Selector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to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query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only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&lt;div&gt;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element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has ID = ‘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txtMyTextBox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’</w:t>
      </w:r>
    </w:p>
    <w:p w:rsidR="00A47678" w:rsidRPr="00A47678" w:rsidRDefault="00A47678" w:rsidP="00A47678">
      <w:pPr>
        <w:pStyle w:val="DefaultStyle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 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biệt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. Cho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biết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fr-FR"/>
        </w:rPr>
        <w:t>mặt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 xml:space="preserve"> performance.</w:t>
      </w:r>
    </w:p>
    <w:p w:rsidR="00A47678" w:rsidRDefault="00A47678" w:rsidP="00A47678">
      <w:pPr>
        <w:pStyle w:val="DefaultStyle"/>
        <w:ind w:left="1440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fr-FR"/>
        </w:rPr>
        <w:t>document.getElementById</w:t>
      </w:r>
      <w:proofErr w:type="spellEnd"/>
      <w:r>
        <w:rPr>
          <w:rFonts w:ascii="Times New Roman" w:hAnsi="Times New Roman" w:cs="Times New Roman"/>
          <w:sz w:val="26"/>
          <w:szCs w:val="26"/>
          <w:lang w:val="fr-FR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  <w:lang w:val="fr-FR"/>
        </w:rPr>
        <w:t>‘logo’) ;</w:t>
      </w:r>
    </w:p>
    <w:p w:rsidR="00A47678" w:rsidRDefault="008E0E0E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$(‘#logo’);</w:t>
      </w: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A72050">
      <w:pPr>
        <w:pStyle w:val="DefaultStyle"/>
        <w:ind w:left="1440"/>
        <w:rPr>
          <w:rFonts w:ascii="Times New Roman" w:hAnsi="Times New Roman" w:cs="Times New Roman"/>
          <w:sz w:val="26"/>
          <w:szCs w:val="26"/>
        </w:rPr>
      </w:pPr>
    </w:p>
    <w:p w:rsidR="006D39EF" w:rsidRPr="00A47678" w:rsidRDefault="00694920" w:rsidP="00A47678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HTML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click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&lt;li&gt;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47678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47678">
        <w:rPr>
          <w:rFonts w:ascii="Times New Roman" w:hAnsi="Times New Roman" w:cs="Times New Roman"/>
          <w:sz w:val="26"/>
          <w:szCs w:val="26"/>
        </w:rPr>
        <w:t xml:space="preserve"> click.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>&lt;</w:t>
      </w:r>
      <w:proofErr w:type="spellStart"/>
      <w:r w:rsidRPr="00140FF1">
        <w:rPr>
          <w:rFonts w:ascii="Times New Roman" w:hAnsi="Times New Roman" w:cs="Times New Roman"/>
        </w:rPr>
        <w:t>ul</w:t>
      </w:r>
      <w:proofErr w:type="spellEnd"/>
      <w:r w:rsidRPr="00140FF1">
        <w:rPr>
          <w:rFonts w:ascii="Times New Roman" w:hAnsi="Times New Roman" w:cs="Times New Roman"/>
        </w:rPr>
        <w:t xml:space="preserve"> id="parent-list"           </w:t>
      </w:r>
      <w:r w:rsidR="00140FF1" w:rsidRPr="00140FF1">
        <w:rPr>
          <w:rFonts w:ascii="Times New Roman" w:hAnsi="Times New Roman" w:cs="Times New Roman"/>
        </w:rPr>
        <w:t xml:space="preserve">              </w:t>
      </w:r>
      <w:r w:rsidRPr="00140FF1">
        <w:rPr>
          <w:rFonts w:ascii="Times New Roman" w:hAnsi="Times New Roman" w:cs="Times New Roman"/>
        </w:rPr>
        <w:t xml:space="preserve">      </w:t>
      </w:r>
      <w:r w:rsidR="00C015E6">
        <w:rPr>
          <w:rFonts w:ascii="Times New Roman" w:hAnsi="Times New Roman" w:cs="Times New Roman"/>
        </w:rPr>
        <w:t xml:space="preserve">    </w:t>
      </w:r>
      <w:r w:rsidR="00CC4E41" w:rsidRPr="00140FF1">
        <w:rPr>
          <w:rFonts w:ascii="Times New Roman" w:hAnsi="Times New Roman" w:cs="Times New Roman"/>
        </w:rPr>
        <w:t xml:space="preserve">  </w:t>
      </w:r>
      <w:r w:rsidRPr="00140FF1">
        <w:rPr>
          <w:rFonts w:ascii="Times New Roman" w:hAnsi="Times New Roman" w:cs="Times New Roman"/>
        </w:rPr>
        <w:t>&gt;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id="post-1"             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Pr="00140FF1">
        <w:rPr>
          <w:rFonts w:ascii="Times New Roman" w:hAnsi="Times New Roman" w:cs="Times New Roman"/>
        </w:rPr>
        <w:t xml:space="preserve">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</w:t>
      </w:r>
      <w:r w:rsidRPr="00140FF1">
        <w:rPr>
          <w:rFonts w:ascii="Times New Roman" w:hAnsi="Times New Roman" w:cs="Times New Roman"/>
        </w:rPr>
        <w:t>&gt;Item 1&lt;/li&gt;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id="post-2"               </w:t>
      </w:r>
      <w:r w:rsidR="00140FF1" w:rsidRPr="00140FF1">
        <w:rPr>
          <w:rFonts w:ascii="Times New Roman" w:hAnsi="Times New Roman" w:cs="Times New Roman"/>
        </w:rPr>
        <w:t xml:space="preserve">     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       </w:t>
      </w:r>
      <w:r w:rsidRPr="00140FF1">
        <w:rPr>
          <w:rFonts w:ascii="Times New Roman" w:hAnsi="Times New Roman" w:cs="Times New Roman"/>
        </w:rPr>
        <w:t>&gt;Item 2&lt;/li&gt;</w:t>
      </w:r>
    </w:p>
    <w:p w:rsidR="00694920" w:rsidRPr="00140FF1" w:rsidRDefault="00694920" w:rsidP="006A496C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id="post-3"               </w:t>
      </w:r>
      <w:r w:rsidR="00140FF1" w:rsidRPr="00140FF1">
        <w:rPr>
          <w:rFonts w:ascii="Times New Roman" w:hAnsi="Times New Roman" w:cs="Times New Roman"/>
        </w:rPr>
        <w:t xml:space="preserve">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            </w:t>
      </w:r>
      <w:r w:rsidRPr="00140FF1">
        <w:rPr>
          <w:rFonts w:ascii="Times New Roman" w:hAnsi="Times New Roman" w:cs="Times New Roman"/>
        </w:rPr>
        <w:t>&gt;Item 3&lt;/li&gt;</w:t>
      </w:r>
    </w:p>
    <w:p w:rsidR="00694920" w:rsidRPr="00140FF1" w:rsidRDefault="00694920" w:rsidP="00A732FF">
      <w:pPr>
        <w:pStyle w:val="DefaultStyle"/>
        <w:spacing w:after="120"/>
        <w:ind w:left="720"/>
        <w:rPr>
          <w:rFonts w:ascii="Times New Roman" w:hAnsi="Times New Roman" w:cs="Times New Roman"/>
        </w:rPr>
      </w:pPr>
      <w:r w:rsidRPr="00140FF1">
        <w:rPr>
          <w:rFonts w:ascii="Times New Roman" w:hAnsi="Times New Roman" w:cs="Times New Roman"/>
        </w:rPr>
        <w:tab/>
        <w:t xml:space="preserve">&lt;li id="post-4"               </w:t>
      </w:r>
      <w:r w:rsidR="00140FF1" w:rsidRPr="00140FF1">
        <w:rPr>
          <w:rFonts w:ascii="Times New Roman" w:hAnsi="Times New Roman" w:cs="Times New Roman"/>
        </w:rPr>
        <w:t xml:space="preserve">    </w:t>
      </w:r>
      <w:r w:rsidR="007F2B09" w:rsidRPr="00140FF1">
        <w:rPr>
          <w:rFonts w:ascii="Times New Roman" w:hAnsi="Times New Roman" w:cs="Times New Roman"/>
        </w:rPr>
        <w:t xml:space="preserve">              </w:t>
      </w:r>
      <w:r w:rsidR="00140FF1" w:rsidRPr="00140FF1">
        <w:rPr>
          <w:rFonts w:ascii="Times New Roman" w:hAnsi="Times New Roman" w:cs="Times New Roman"/>
        </w:rPr>
        <w:t xml:space="preserve">          </w:t>
      </w:r>
      <w:r w:rsidRPr="00140FF1">
        <w:rPr>
          <w:rFonts w:ascii="Times New Roman" w:hAnsi="Times New Roman" w:cs="Times New Roman"/>
        </w:rPr>
        <w:t>&gt;Item 4&lt;/li&gt;</w:t>
      </w:r>
    </w:p>
    <w:p w:rsidR="00694920" w:rsidRPr="008D2196" w:rsidRDefault="00694920" w:rsidP="003049CF">
      <w:pPr>
        <w:pStyle w:val="DefaultStyle"/>
        <w:spacing w:after="120"/>
        <w:ind w:left="720"/>
        <w:rPr>
          <w:rFonts w:ascii="Times New Roman" w:hAnsi="Times New Roman" w:cs="Times New Roman"/>
          <w:sz w:val="26"/>
          <w:szCs w:val="26"/>
          <w:lang w:val="fr-FR"/>
        </w:rPr>
      </w:pPr>
      <w:r w:rsidRPr="00140FF1">
        <w:rPr>
          <w:rFonts w:ascii="Times New Roman" w:hAnsi="Times New Roman" w:cs="Times New Roman"/>
        </w:rPr>
        <w:t>&lt;/</w:t>
      </w:r>
      <w:proofErr w:type="spellStart"/>
      <w:r w:rsidRPr="00140FF1">
        <w:rPr>
          <w:rFonts w:ascii="Times New Roman" w:hAnsi="Times New Roman" w:cs="Times New Roman"/>
        </w:rPr>
        <w:t>ul</w:t>
      </w:r>
      <w:proofErr w:type="spellEnd"/>
      <w:r w:rsidRPr="00140FF1">
        <w:rPr>
          <w:rFonts w:ascii="Times New Roman" w:hAnsi="Times New Roman" w:cs="Times New Roman"/>
        </w:rPr>
        <w:t>&gt;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3049CF" w:rsidRDefault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3049CF" w:rsidRPr="008D2196" w:rsidRDefault="003049CF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885DD4" w:rsidRPr="008D2196" w:rsidRDefault="00885DD4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(</w:t>
      </w:r>
      <w:proofErr w:type="spellStart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>AngularJS</w:t>
      </w:r>
      <w:proofErr w:type="spellEnd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>Polymer</w:t>
      </w:r>
      <w:proofErr w:type="spellEnd"/>
      <w:r w:rsidR="00BA20D6"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Jquery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, Dojo, Prototype…)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không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 ?</w:t>
      </w: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Nếu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hãy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mô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tả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chức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năng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framework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đó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và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lý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do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sử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dụng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Default="009C5B04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9C5B04" w:rsidRPr="008D2196" w:rsidRDefault="009C5B04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447FB7" w:rsidP="00447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CSS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là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gì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?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Tại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sao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phải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  <w:lang w:val="fr-FR"/>
        </w:rPr>
        <w:t>cần</w:t>
      </w:r>
      <w:proofErr w:type="spellEnd"/>
      <w:r w:rsidRPr="008D2196">
        <w:rPr>
          <w:rFonts w:ascii="Times New Roman" w:hAnsi="Times New Roman" w:cs="Times New Roman"/>
          <w:sz w:val="26"/>
          <w:szCs w:val="26"/>
          <w:lang w:val="fr-FR"/>
        </w:rPr>
        <w:t xml:space="preserve"> CSS</w:t>
      </w:r>
      <w:proofErr w:type="gramStart"/>
      <w:r w:rsidRPr="008D2196">
        <w:rPr>
          <w:rFonts w:ascii="Times New Roman" w:hAnsi="Times New Roman" w:cs="Times New Roman"/>
          <w:sz w:val="26"/>
          <w:szCs w:val="26"/>
          <w:lang w:val="fr-FR"/>
        </w:rPr>
        <w:t>?</w:t>
      </w:r>
      <w:r w:rsidR="00694920" w:rsidRPr="008D2196">
        <w:rPr>
          <w:rFonts w:ascii="Times New Roman" w:hAnsi="Times New Roman" w:cs="Times New Roman"/>
          <w:sz w:val="26"/>
          <w:szCs w:val="26"/>
          <w:lang w:val="fr-FR"/>
        </w:rPr>
        <w:t>.</w:t>
      </w:r>
      <w:proofErr w:type="gramEnd"/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  <w:lang w:val="fr-FR"/>
        </w:rPr>
      </w:pPr>
    </w:p>
    <w:p w:rsidR="00447FB7" w:rsidRDefault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3049CF" w:rsidRDefault="003049CF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E6FAA" w:rsidRPr="008D2196" w:rsidRDefault="00CE6FAA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885DD4" w:rsidRPr="008D2196" w:rsidRDefault="00885DD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?</w:t>
      </w: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Default="009C5B04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E6FAA" w:rsidRDefault="00CE6FAA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CE6FAA" w:rsidRPr="008D2196" w:rsidRDefault="00CE6FAA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447F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website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(i18n / l10n)?</w:t>
      </w:r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CE6FA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A1552" w:rsidRDefault="002A1552" w:rsidP="002A155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47FB7" w:rsidRPr="002A1552" w:rsidRDefault="00447FB7" w:rsidP="002A15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gỡ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A155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A1552">
        <w:rPr>
          <w:rFonts w:ascii="Times New Roman" w:hAnsi="Times New Roman" w:cs="Times New Roman"/>
          <w:sz w:val="26"/>
          <w:szCs w:val="26"/>
        </w:rPr>
        <w:t>?</w:t>
      </w: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447FB7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Default="009C5B04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9C5B04" w:rsidRPr="008D2196" w:rsidRDefault="009C5B04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447FB7" w:rsidRPr="008D2196" w:rsidRDefault="00447FB7" w:rsidP="00447FB7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286453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validatePassword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>:</w:t>
      </w:r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 xml:space="preserve">Password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tự</w:t>
      </w:r>
      <w:proofErr w:type="spellEnd"/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số</w:t>
      </w:r>
      <w:proofErr w:type="spellEnd"/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hoa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94920" w:rsidRPr="008D2196" w:rsidRDefault="00694920" w:rsidP="002864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D219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D219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8D2196">
        <w:rPr>
          <w:rFonts w:ascii="Times New Roman" w:hAnsi="Times New Roman" w:cs="Times New Roman"/>
          <w:sz w:val="26"/>
          <w:szCs w:val="26"/>
        </w:rPr>
        <w:t xml:space="preserve"> (*, -</w:t>
      </w:r>
      <w:proofErr w:type="gramStart"/>
      <w:r w:rsidRPr="008D2196">
        <w:rPr>
          <w:rFonts w:ascii="Times New Roman" w:hAnsi="Times New Roman" w:cs="Times New Roman"/>
          <w:sz w:val="26"/>
          <w:szCs w:val="26"/>
        </w:rPr>
        <w:t>, !</w:t>
      </w:r>
      <w:proofErr w:type="gramEnd"/>
      <w:r w:rsidRPr="008D2196">
        <w:rPr>
          <w:rFonts w:ascii="Times New Roman" w:hAnsi="Times New Roman" w:cs="Times New Roman"/>
          <w:sz w:val="26"/>
          <w:szCs w:val="26"/>
        </w:rPr>
        <w:t xml:space="preserve">, #, $) </w:t>
      </w: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 w:rsidP="00AC7DFE">
      <w:pPr>
        <w:pStyle w:val="DefaultStyle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br w:type="page"/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47FB7" w:rsidRPr="008D219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47FB7" w:rsidRPr="008D2196"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:rsidR="00447FB7" w:rsidRPr="008D2196" w:rsidRDefault="00447FB7" w:rsidP="00447F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>duplicate([1,2,3,4,5]);</w:t>
      </w:r>
      <w:r w:rsidR="00885DD4">
        <w:rPr>
          <w:rFonts w:ascii="Times New Roman" w:hAnsi="Times New Roman" w:cs="Times New Roman"/>
          <w:sz w:val="26"/>
          <w:szCs w:val="26"/>
        </w:rPr>
        <w:t xml:space="preserve"> //=&gt; [1,1,2,2,3,3,4,4,5,5]</w:t>
      </w:r>
    </w:p>
    <w:p w:rsidR="00885DD4" w:rsidRPr="008D2196" w:rsidRDefault="00447FB7" w:rsidP="00885D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8D2196">
        <w:rPr>
          <w:rFonts w:ascii="Times New Roman" w:hAnsi="Times New Roman" w:cs="Times New Roman"/>
          <w:sz w:val="26"/>
          <w:szCs w:val="26"/>
        </w:rPr>
        <w:t>[1,2,3,4,5].duplicator();</w:t>
      </w:r>
      <w:r w:rsidR="00885DD4">
        <w:rPr>
          <w:rFonts w:ascii="Times New Roman" w:hAnsi="Times New Roman" w:cs="Times New Roman"/>
          <w:sz w:val="26"/>
          <w:szCs w:val="26"/>
        </w:rPr>
        <w:t>//=&gt; [1,2,3,4,5,1,2,3,4,5]</w:t>
      </w:r>
    </w:p>
    <w:p w:rsidR="00694920" w:rsidRPr="008D2196" w:rsidRDefault="00694920" w:rsidP="00885DD4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694920" w:rsidRPr="008D2196" w:rsidRDefault="00694920">
      <w:pPr>
        <w:pStyle w:val="DefaultStyle"/>
        <w:rPr>
          <w:rFonts w:ascii="Times New Roman" w:hAnsi="Times New Roman" w:cs="Times New Roman"/>
          <w:sz w:val="26"/>
          <w:szCs w:val="26"/>
        </w:rPr>
      </w:pPr>
    </w:p>
    <w:sectPr w:rsidR="00694920" w:rsidRPr="008D2196" w:rsidSect="00C61D1A">
      <w:footerReference w:type="even" r:id="rId8"/>
      <w:footerReference w:type="default" r:id="rId9"/>
      <w:pgSz w:w="11909" w:h="16834" w:code="9"/>
      <w:pgMar w:top="1260" w:right="1289" w:bottom="135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920" w:rsidRDefault="00694920">
      <w:r>
        <w:separator/>
      </w:r>
    </w:p>
  </w:endnote>
  <w:endnote w:type="continuationSeparator" w:id="0">
    <w:p w:rsidR="00694920" w:rsidRDefault="00694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694920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920" w:rsidRDefault="006949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920" w:rsidRDefault="00694920" w:rsidP="00D0297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5B04">
      <w:rPr>
        <w:rStyle w:val="PageNumber"/>
        <w:noProof/>
      </w:rPr>
      <w:t>8</w:t>
    </w:r>
    <w:r>
      <w:rPr>
        <w:rStyle w:val="PageNumber"/>
      </w:rPr>
      <w:fldChar w:fldCharType="end"/>
    </w:r>
  </w:p>
  <w:p w:rsidR="00694920" w:rsidRDefault="006949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920" w:rsidRDefault="00694920">
      <w:r>
        <w:separator/>
      </w:r>
    </w:p>
  </w:footnote>
  <w:footnote w:type="continuationSeparator" w:id="0">
    <w:p w:rsidR="00694920" w:rsidRDefault="006949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A5F61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2316436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>
    <w:nsid w:val="2A4D760F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3">
    <w:nsid w:val="322166B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2ED7910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5">
    <w:nsid w:val="34154479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683783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70503E0"/>
    <w:multiLevelType w:val="multilevel"/>
    <w:tmpl w:val="FFFFFFFF"/>
    <w:lvl w:ilvl="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 w:hint="default"/>
      </w:rPr>
    </w:lvl>
  </w:abstractNum>
  <w:abstractNum w:abstractNumId="8">
    <w:nsid w:val="42382DC6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79C66B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E56432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ED84D8A"/>
    <w:multiLevelType w:val="hybridMultilevel"/>
    <w:tmpl w:val="E98663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66BB6D5F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6EA5051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2"/>
  </w:num>
  <w:num w:numId="11">
    <w:abstractNumId w:val="10"/>
  </w:num>
  <w:num w:numId="12">
    <w:abstractNumId w:val="8"/>
  </w:num>
  <w:num w:numId="13">
    <w:abstractNumId w:val="9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01A1"/>
    <w:rsid w:val="00064EBB"/>
    <w:rsid w:val="00070B3E"/>
    <w:rsid w:val="00092DD5"/>
    <w:rsid w:val="000A05E1"/>
    <w:rsid w:val="00140FF1"/>
    <w:rsid w:val="0015564D"/>
    <w:rsid w:val="00164E2B"/>
    <w:rsid w:val="001C2016"/>
    <w:rsid w:val="00201A19"/>
    <w:rsid w:val="002028BF"/>
    <w:rsid w:val="00286453"/>
    <w:rsid w:val="002A1552"/>
    <w:rsid w:val="002A7F01"/>
    <w:rsid w:val="002B7CAE"/>
    <w:rsid w:val="002C1A6D"/>
    <w:rsid w:val="002D753F"/>
    <w:rsid w:val="003049CF"/>
    <w:rsid w:val="00317F25"/>
    <w:rsid w:val="00325B01"/>
    <w:rsid w:val="00326BC4"/>
    <w:rsid w:val="00340D46"/>
    <w:rsid w:val="00364077"/>
    <w:rsid w:val="00375498"/>
    <w:rsid w:val="0039120B"/>
    <w:rsid w:val="003C35A9"/>
    <w:rsid w:val="003F68E9"/>
    <w:rsid w:val="00442AD3"/>
    <w:rsid w:val="00447FB7"/>
    <w:rsid w:val="00452A76"/>
    <w:rsid w:val="004A4F96"/>
    <w:rsid w:val="004C1C10"/>
    <w:rsid w:val="004C7E4A"/>
    <w:rsid w:val="005079B9"/>
    <w:rsid w:val="00522FB0"/>
    <w:rsid w:val="00533ED7"/>
    <w:rsid w:val="0054168F"/>
    <w:rsid w:val="005A648D"/>
    <w:rsid w:val="00663A02"/>
    <w:rsid w:val="00694920"/>
    <w:rsid w:val="006A496C"/>
    <w:rsid w:val="006D39EF"/>
    <w:rsid w:val="006F3F1F"/>
    <w:rsid w:val="007029E4"/>
    <w:rsid w:val="007139E8"/>
    <w:rsid w:val="00744FA5"/>
    <w:rsid w:val="00762212"/>
    <w:rsid w:val="00763639"/>
    <w:rsid w:val="00773CF1"/>
    <w:rsid w:val="00787249"/>
    <w:rsid w:val="007A1FDC"/>
    <w:rsid w:val="007A7178"/>
    <w:rsid w:val="007A7792"/>
    <w:rsid w:val="007D0987"/>
    <w:rsid w:val="007F2B09"/>
    <w:rsid w:val="008131B1"/>
    <w:rsid w:val="00835F57"/>
    <w:rsid w:val="0086055D"/>
    <w:rsid w:val="00863419"/>
    <w:rsid w:val="008729F3"/>
    <w:rsid w:val="00885DD4"/>
    <w:rsid w:val="008A5862"/>
    <w:rsid w:val="008D2196"/>
    <w:rsid w:val="008D715E"/>
    <w:rsid w:val="008E0E0E"/>
    <w:rsid w:val="008F56B7"/>
    <w:rsid w:val="009301A1"/>
    <w:rsid w:val="00951207"/>
    <w:rsid w:val="0096345A"/>
    <w:rsid w:val="00967E66"/>
    <w:rsid w:val="009A7799"/>
    <w:rsid w:val="009C5B04"/>
    <w:rsid w:val="009D63CB"/>
    <w:rsid w:val="00A10141"/>
    <w:rsid w:val="00A357F4"/>
    <w:rsid w:val="00A47678"/>
    <w:rsid w:val="00A56705"/>
    <w:rsid w:val="00A67D65"/>
    <w:rsid w:val="00A72050"/>
    <w:rsid w:val="00A732FF"/>
    <w:rsid w:val="00A85C61"/>
    <w:rsid w:val="00AA3A59"/>
    <w:rsid w:val="00AA6EE3"/>
    <w:rsid w:val="00AD63F9"/>
    <w:rsid w:val="00AE3E7D"/>
    <w:rsid w:val="00BA20D6"/>
    <w:rsid w:val="00BD72AB"/>
    <w:rsid w:val="00C015E6"/>
    <w:rsid w:val="00C320BB"/>
    <w:rsid w:val="00C61D1A"/>
    <w:rsid w:val="00C821DB"/>
    <w:rsid w:val="00CB0C89"/>
    <w:rsid w:val="00CC4E41"/>
    <w:rsid w:val="00CD45BC"/>
    <w:rsid w:val="00CE6FAA"/>
    <w:rsid w:val="00D021FD"/>
    <w:rsid w:val="00D02975"/>
    <w:rsid w:val="00D4169B"/>
    <w:rsid w:val="00D876BD"/>
    <w:rsid w:val="00D917A1"/>
    <w:rsid w:val="00DC3FF4"/>
    <w:rsid w:val="00DE0835"/>
    <w:rsid w:val="00E04358"/>
    <w:rsid w:val="00E065DE"/>
    <w:rsid w:val="00E21A15"/>
    <w:rsid w:val="00E2531D"/>
    <w:rsid w:val="00E527E1"/>
    <w:rsid w:val="00EF7AAC"/>
    <w:rsid w:val="00F223E9"/>
    <w:rsid w:val="00F42F80"/>
    <w:rsid w:val="00F6004C"/>
    <w:rsid w:val="00FB77DC"/>
    <w:rsid w:val="00FC3A58"/>
    <w:rsid w:val="00FD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E02A4F7-9C98-4198-91C2-09094F26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1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uiPriority w:val="99"/>
    <w:rsid w:val="009301A1"/>
    <w:pPr>
      <w:suppressAutoHyphens/>
      <w:spacing w:after="200" w:line="276" w:lineRule="auto"/>
    </w:pPr>
    <w:rPr>
      <w:rFonts w:cs="Calibri"/>
    </w:rPr>
  </w:style>
  <w:style w:type="character" w:customStyle="1" w:styleId="BalloonTextChar">
    <w:name w:val="Balloon Text Char"/>
    <w:basedOn w:val="DefaultParagraphFont"/>
    <w:uiPriority w:val="99"/>
    <w:rsid w:val="009301A1"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99"/>
    <w:rsid w:val="009301A1"/>
  </w:style>
  <w:style w:type="character" w:customStyle="1" w:styleId="ListLabel2">
    <w:name w:val="ListLabel 2"/>
    <w:uiPriority w:val="99"/>
    <w:rsid w:val="009301A1"/>
  </w:style>
  <w:style w:type="paragraph" w:customStyle="1" w:styleId="Heading">
    <w:name w:val="Heading"/>
    <w:basedOn w:val="DefaultStyle"/>
    <w:next w:val="TextBody"/>
    <w:uiPriority w:val="99"/>
    <w:rsid w:val="009301A1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TextBody">
    <w:name w:val="Text Body"/>
    <w:basedOn w:val="DefaultStyle"/>
    <w:uiPriority w:val="99"/>
    <w:rsid w:val="009301A1"/>
    <w:pPr>
      <w:spacing w:after="120"/>
    </w:pPr>
  </w:style>
  <w:style w:type="paragraph" w:styleId="List">
    <w:name w:val="List"/>
    <w:basedOn w:val="TextBody"/>
    <w:uiPriority w:val="99"/>
    <w:rsid w:val="009301A1"/>
    <w:rPr>
      <w:rFonts w:cs="Mangal"/>
    </w:rPr>
  </w:style>
  <w:style w:type="paragraph" w:styleId="Caption">
    <w:name w:val="caption"/>
    <w:basedOn w:val="DefaultStyle"/>
    <w:uiPriority w:val="99"/>
    <w:qFormat/>
    <w:rsid w:val="009301A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Style"/>
    <w:uiPriority w:val="99"/>
    <w:rsid w:val="009301A1"/>
    <w:pPr>
      <w:suppressLineNumbers/>
    </w:pPr>
    <w:rPr>
      <w:rFonts w:cs="Mangal"/>
    </w:rPr>
  </w:style>
  <w:style w:type="paragraph" w:styleId="ListParagraph">
    <w:name w:val="List Paragraph"/>
    <w:basedOn w:val="DefaultStyle"/>
    <w:uiPriority w:val="99"/>
    <w:qFormat/>
    <w:rsid w:val="009301A1"/>
    <w:pPr>
      <w:ind w:left="720"/>
      <w:contextualSpacing/>
    </w:pPr>
  </w:style>
  <w:style w:type="paragraph" w:styleId="BalloonText">
    <w:name w:val="Balloon Text"/>
    <w:basedOn w:val="DefaultStyle"/>
    <w:link w:val="BalloonTextChar1"/>
    <w:uiPriority w:val="99"/>
    <w:rsid w:val="009301A1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  <w:style w:type="paragraph" w:styleId="Footer">
    <w:name w:val="footer"/>
    <w:basedOn w:val="Normal"/>
    <w:link w:val="FooterChar"/>
    <w:uiPriority w:val="99"/>
    <w:rsid w:val="00340D4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3278"/>
  </w:style>
  <w:style w:type="character" w:styleId="PageNumber">
    <w:name w:val="page number"/>
    <w:basedOn w:val="DefaultParagraphFont"/>
    <w:uiPriority w:val="99"/>
    <w:rsid w:val="00340D46"/>
    <w:rPr>
      <w:rFonts w:cs="Times New Roman"/>
    </w:rPr>
  </w:style>
  <w:style w:type="character" w:styleId="HTMLCode">
    <w:name w:val="HTML Code"/>
    <w:uiPriority w:val="99"/>
    <w:semiHidden/>
    <w:unhideWhenUsed/>
    <w:rsid w:val="00967E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locked/>
    <w:rsid w:val="0036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640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6407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36407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42A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98839-7662-49B3-A82A-A1D15264B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8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Chuong</dc:creator>
  <cp:keywords/>
  <dc:description/>
  <cp:lastModifiedBy>Ho Minh Chung</cp:lastModifiedBy>
  <cp:revision>109</cp:revision>
  <cp:lastPrinted>2015-04-16T07:29:00Z</cp:lastPrinted>
  <dcterms:created xsi:type="dcterms:W3CDTF">2013-06-03T07:31:00Z</dcterms:created>
  <dcterms:modified xsi:type="dcterms:W3CDTF">2015-04-24T14:20:00Z</dcterms:modified>
</cp:coreProperties>
</file>